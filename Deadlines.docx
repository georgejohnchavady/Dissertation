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5A" w:rsidRDefault="0004395A" w:rsidP="0004395A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60"/>
          <w:szCs w:val="60"/>
        </w:rPr>
      </w:pPr>
      <w:r w:rsidRPr="0004395A">
        <w:rPr>
          <w:rFonts w:ascii="inherit" w:eastAsia="Times New Roman" w:hAnsi="inherit" w:cs="Times New Roman"/>
          <w:kern w:val="36"/>
          <w:sz w:val="60"/>
          <w:szCs w:val="60"/>
        </w:rPr>
        <w:t>MSc in Computer Science</w:t>
      </w:r>
    </w:p>
    <w:p w:rsidR="0004395A" w:rsidRPr="0004395A" w:rsidRDefault="0004395A" w:rsidP="0004395A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60"/>
          <w:szCs w:val="60"/>
        </w:rPr>
      </w:pPr>
    </w:p>
    <w:p w:rsidR="0004395A" w:rsidRPr="0004395A" w:rsidRDefault="0004395A" w:rsidP="0004395A">
      <w:pPr>
        <w:spacing w:after="300" w:line="288" w:lineRule="atLeast"/>
        <w:outlineLvl w:val="1"/>
        <w:rPr>
          <w:rFonts w:ascii="inherit" w:eastAsia="Times New Roman" w:hAnsi="inherit" w:cs="Segoe UI"/>
          <w:color w:val="3A3A3A"/>
          <w:sz w:val="45"/>
          <w:szCs w:val="45"/>
        </w:rPr>
      </w:pPr>
      <w:r w:rsidRPr="0004395A">
        <w:rPr>
          <w:rFonts w:ascii="inherit" w:eastAsia="Times New Roman" w:hAnsi="inherit" w:cs="Segoe UI"/>
          <w:color w:val="3A3A3A"/>
          <w:sz w:val="45"/>
          <w:szCs w:val="45"/>
        </w:rPr>
        <w:t>Important Dates</w:t>
      </w:r>
    </w:p>
    <w:tbl>
      <w:tblPr>
        <w:tblW w:w="863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7"/>
        <w:gridCol w:w="4320"/>
      </w:tblGrid>
      <w:tr w:rsidR="0004395A" w:rsidRPr="0004395A" w:rsidTr="0004395A">
        <w:trPr>
          <w:tblCellSpacing w:w="15" w:type="dxa"/>
        </w:trPr>
        <w:tc>
          <w:tcPr>
            <w:tcW w:w="4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Supervisor Confirmed</w:t>
            </w:r>
          </w:p>
        </w:tc>
        <w:tc>
          <w:tcPr>
            <w:tcW w:w="42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Friday 1st Nov 2019</w:t>
            </w:r>
          </w:p>
        </w:tc>
      </w:tr>
      <w:tr w:rsidR="0004395A" w:rsidRPr="0004395A" w:rsidTr="0004395A">
        <w:trPr>
          <w:tblCellSpacing w:w="15" w:type="dxa"/>
        </w:trPr>
        <w:tc>
          <w:tcPr>
            <w:tcW w:w="4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proposal written up and shared with supervisor for signing off</w:t>
            </w:r>
          </w:p>
        </w:tc>
        <w:tc>
          <w:tcPr>
            <w:tcW w:w="42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Thursday 28th Nov 2019</w:t>
            </w:r>
          </w:p>
        </w:tc>
      </w:tr>
      <w:tr w:rsidR="0004395A" w:rsidRPr="0004395A" w:rsidTr="0004395A">
        <w:trPr>
          <w:tblCellSpacing w:w="15" w:type="dxa"/>
        </w:trPr>
        <w:tc>
          <w:tcPr>
            <w:tcW w:w="4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Signed off research proposal submitted</w:t>
            </w:r>
          </w:p>
        </w:tc>
        <w:tc>
          <w:tcPr>
            <w:tcW w:w="42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Friday 29th Nov 2019</w:t>
            </w:r>
          </w:p>
        </w:tc>
      </w:tr>
      <w:tr w:rsidR="0004395A" w:rsidRPr="0004395A" w:rsidTr="0004395A">
        <w:trPr>
          <w:tblCellSpacing w:w="15" w:type="dxa"/>
        </w:trPr>
        <w:tc>
          <w:tcPr>
            <w:tcW w:w="4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Ethics applications deadline for any dissertation where a human study/trial is an integral part of the dissertation.</w:t>
            </w:r>
          </w:p>
        </w:tc>
        <w:tc>
          <w:tcPr>
            <w:tcW w:w="42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Friday 29th Nov 2019</w:t>
            </w:r>
          </w:p>
        </w:tc>
      </w:tr>
      <w:tr w:rsidR="0004395A" w:rsidRPr="0004395A" w:rsidTr="0004395A">
        <w:trPr>
          <w:tblCellSpacing w:w="15" w:type="dxa"/>
        </w:trPr>
        <w:tc>
          <w:tcPr>
            <w:tcW w:w="4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Demonstration Period</w:t>
            </w:r>
          </w:p>
        </w:tc>
        <w:tc>
          <w:tcPr>
            <w:tcW w:w="42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Mon 27th July 2020 – Fri 7th August 2020</w:t>
            </w:r>
          </w:p>
        </w:tc>
      </w:tr>
      <w:tr w:rsidR="0004395A" w:rsidRPr="0004395A" w:rsidTr="0004395A">
        <w:trPr>
          <w:tblCellSpacing w:w="15" w:type="dxa"/>
        </w:trPr>
        <w:tc>
          <w:tcPr>
            <w:tcW w:w="4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Final Year Project Due</w:t>
            </w:r>
          </w:p>
        </w:tc>
        <w:tc>
          <w:tcPr>
            <w:tcW w:w="42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95A" w:rsidRPr="0004395A" w:rsidRDefault="0004395A" w:rsidP="0004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95A">
              <w:rPr>
                <w:rFonts w:ascii="Times New Roman" w:eastAsia="Times New Roman" w:hAnsi="Times New Roman" w:cs="Times New Roman"/>
                <w:sz w:val="24"/>
                <w:szCs w:val="24"/>
              </w:rPr>
              <w:t>Thursday 20th August 2020</w:t>
            </w:r>
          </w:p>
        </w:tc>
      </w:tr>
    </w:tbl>
    <w:p w:rsidR="001905D7" w:rsidRDefault="00DA6D57"/>
    <w:p w:rsidR="00DA6D57" w:rsidRPr="00DA6D57" w:rsidRDefault="00DA6D57" w:rsidP="00DA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4920"/>
        <w:gridCol w:w="1440"/>
      </w:tblGrid>
      <w:tr w:rsidR="00DA6D57" w:rsidRPr="00DA6D57" w:rsidTr="00DA6D57">
        <w:tc>
          <w:tcPr>
            <w:tcW w:w="19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C0C0C0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Item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C0C0C0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C0C0C0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Completion Week</w:t>
            </w:r>
          </w:p>
        </w:tc>
      </w:tr>
      <w:tr w:rsidR="00DA6D57" w:rsidRPr="00DA6D57" w:rsidTr="00DA6D57">
        <w:tc>
          <w:tcPr>
            <w:tcW w:w="19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Project Proposal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Project Title; Summary; Specific Aim(s); Agreement with Supervisor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4</w:t>
            </w:r>
          </w:p>
        </w:tc>
      </w:tr>
      <w:tr w:rsidR="00DA6D57" w:rsidRPr="00DA6D57" w:rsidTr="00DA6D57">
        <w:tc>
          <w:tcPr>
            <w:tcW w:w="19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Project Assignment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Normally the student will continue with the proposed project, however if there are obvious problems that cannot be resolved, then the student may be assigned a new project.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6</w:t>
            </w:r>
          </w:p>
        </w:tc>
      </w:tr>
      <w:tr w:rsidR="00DA6D57" w:rsidRPr="00DA6D57" w:rsidTr="00DA6D57">
        <w:tc>
          <w:tcPr>
            <w:tcW w:w="19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Initial Presentation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numPr>
                <w:ilvl w:val="0"/>
                <w:numId w:val="1"/>
              </w:numPr>
              <w:spacing w:after="300" w:line="240" w:lineRule="auto"/>
              <w:ind w:left="0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Abstract (200 - 300 words) </w:t>
            </w:r>
            <w:proofErr w:type="spellStart"/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summarising</w:t>
            </w:r>
            <w:proofErr w:type="spellEnd"/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: Preliminary literature review; Aim(s) of project; </w:t>
            </w:r>
            <w:proofErr w:type="gramStart"/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Detailed</w:t>
            </w:r>
            <w:proofErr w:type="gramEnd"/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work plan.</w:t>
            </w:r>
          </w:p>
          <w:p w:rsidR="00DA6D57" w:rsidRPr="00DA6D57" w:rsidRDefault="00DA6D57" w:rsidP="00DA6D57">
            <w:pPr>
              <w:numPr>
                <w:ilvl w:val="0"/>
                <w:numId w:val="1"/>
              </w:numPr>
              <w:spacing w:after="300" w:line="240" w:lineRule="auto"/>
              <w:ind w:left="0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Presentation (15 min) of above to at monthly Research meeting. (Supervisor to be present)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8</w:t>
            </w:r>
          </w:p>
        </w:tc>
      </w:tr>
      <w:tr w:rsidR="00DA6D57" w:rsidRPr="00DA6D57" w:rsidTr="00DA6D57">
        <w:tc>
          <w:tcPr>
            <w:tcW w:w="19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lastRenderedPageBreak/>
              <w:t>Preliminary Literature review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Literature review - to include review of literature on proposed methods.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12</w:t>
            </w:r>
          </w:p>
        </w:tc>
      </w:tr>
      <w:tr w:rsidR="00DA6D57" w:rsidRPr="00DA6D57" w:rsidTr="00DA6D57">
        <w:tc>
          <w:tcPr>
            <w:tcW w:w="19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Supervisors Recommendation:</w:t>
            </w:r>
          </w:p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Based on the submitted literature review and performance to date, the supervisor recommends progression with the Dissertation. Failure to achieve this will result in the student being eligible for a Postgraduate Diploma subject to successful completion of all other components of the course.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14</w:t>
            </w:r>
          </w:p>
        </w:tc>
      </w:tr>
      <w:tr w:rsidR="00DA6D57" w:rsidRPr="00DA6D57" w:rsidTr="00DA6D57">
        <w:tc>
          <w:tcPr>
            <w:tcW w:w="19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Dissertation Submission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Two copies of soft-bound version of dissertation, printed according to College regulations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20</w:t>
            </w:r>
          </w:p>
        </w:tc>
      </w:tr>
      <w:tr w:rsidR="00DA6D57" w:rsidRPr="00DA6D57" w:rsidTr="00DA6D57">
        <w:tc>
          <w:tcPr>
            <w:tcW w:w="19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Viva Voce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Defence</w:t>
            </w:r>
            <w:proofErr w:type="spellEnd"/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of dissertation against questioning by 2 Internal Examiners and/or External Examiners as designed by the Course Committee.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60" w:type="dxa"/>
              <w:left w:w="150" w:type="dxa"/>
              <w:bottom w:w="75" w:type="dxa"/>
              <w:right w:w="150" w:type="dxa"/>
            </w:tcMar>
            <w:hideMark/>
          </w:tcPr>
          <w:p w:rsidR="00DA6D57" w:rsidRPr="00DA6D57" w:rsidRDefault="00DA6D57" w:rsidP="00DA6D5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DA6D57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24</w:t>
            </w:r>
          </w:p>
        </w:tc>
      </w:tr>
    </w:tbl>
    <w:p w:rsidR="0004395A" w:rsidRDefault="0004395A">
      <w:bookmarkStart w:id="0" w:name="_GoBack"/>
      <w:bookmarkEnd w:id="0"/>
    </w:p>
    <w:p w:rsidR="0004395A" w:rsidRDefault="0004395A"/>
    <w:sectPr w:rsidR="0004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F1BE0"/>
    <w:multiLevelType w:val="multilevel"/>
    <w:tmpl w:val="0FA2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5"/>
    <w:rsid w:val="0004395A"/>
    <w:rsid w:val="008802DF"/>
    <w:rsid w:val="00C81217"/>
    <w:rsid w:val="00CB09D5"/>
    <w:rsid w:val="00DA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80D5D-AC1E-4B67-B37C-A6B2D879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3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39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9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A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5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5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ECFD0F2E</Template>
  <TotalTime>3</TotalTime>
  <Pages>2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John Chavady</dc:creator>
  <cp:keywords/>
  <dc:description/>
  <cp:lastModifiedBy>George John Chavady</cp:lastModifiedBy>
  <cp:revision>3</cp:revision>
  <dcterms:created xsi:type="dcterms:W3CDTF">2019-11-08T09:13:00Z</dcterms:created>
  <dcterms:modified xsi:type="dcterms:W3CDTF">2019-11-08T09:24:00Z</dcterms:modified>
</cp:coreProperties>
</file>